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openxmlformats-officedocument.wordprocessingml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787D85" w:rsidRDefault="00463A0E">
      <w:pPr>
        <w:pStyle w:val="Email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37.15pt;margin-top:121.3pt;width:249.65pt;height:87.35pt;z-index:251672576" filled="f" stroked="f">
            <v:textbox style="mso-next-textbox:#_x0000_s1029" inset="0,0,0,0">
              <w:txbxContent>
                <w:sdt>
                  <w:sdtPr>
                    <w:rPr>
                      <w:rStyle w:val="Address02Char"/>
                      <w:b/>
                    </w:rPr>
                    <w:id w:val="4335696"/>
                    <w:placeholder>
                      <w:docPart w:val="2904602C0B23496CA22484D704B05738"/>
                    </w:placeholder>
                  </w:sdtPr>
                  <w:sdtEndPr>
                    <w:rPr>
                      <w:rStyle w:val="DefaultParagraphFont"/>
                    </w:rPr>
                  </w:sdtEndPr>
                  <w:sdtContent>
                    <w:p w:rsidR="00463A0E" w:rsidRPr="00463A0E" w:rsidRDefault="00463A0E" w:rsidP="00463A0E">
                      <w:pPr>
                        <w:pStyle w:val="Address02"/>
                        <w:rPr>
                          <w:rStyle w:val="Address02Char"/>
                          <w:b/>
                          <w:sz w:val="22"/>
                          <w:szCs w:val="22"/>
                        </w:rPr>
                      </w:pPr>
                      <w:r w:rsidRPr="00463A0E">
                        <w:rPr>
                          <w:rStyle w:val="Address02Char"/>
                          <w:b/>
                          <w:sz w:val="22"/>
                          <w:szCs w:val="22"/>
                        </w:rPr>
                        <w:t xml:space="preserve">George </w:t>
                      </w:r>
                      <w:proofErr w:type="spellStart"/>
                      <w:r w:rsidRPr="00463A0E">
                        <w:rPr>
                          <w:rStyle w:val="Address02Char"/>
                          <w:b/>
                          <w:sz w:val="22"/>
                          <w:szCs w:val="22"/>
                        </w:rPr>
                        <w:t>Miklavcic</w:t>
                      </w:r>
                      <w:proofErr w:type="spellEnd"/>
                    </w:p>
                    <w:p w:rsidR="00463A0E" w:rsidRPr="00463A0E" w:rsidRDefault="00463A0E" w:rsidP="00463A0E">
                      <w:pPr>
                        <w:pStyle w:val="Address02"/>
                        <w:rPr>
                          <w:rStyle w:val="Address02Char"/>
                          <w:b/>
                          <w:sz w:val="22"/>
                          <w:szCs w:val="22"/>
                        </w:rPr>
                      </w:pPr>
                      <w:r w:rsidRPr="00463A0E">
                        <w:rPr>
                          <w:rStyle w:val="Address02Char"/>
                          <w:b/>
                          <w:sz w:val="22"/>
                          <w:szCs w:val="22"/>
                        </w:rPr>
                        <w:t>RR #4</w:t>
                      </w:r>
                    </w:p>
                    <w:p w:rsidR="00463A0E" w:rsidRPr="00463A0E" w:rsidRDefault="00463A0E" w:rsidP="00463A0E">
                      <w:pPr>
                        <w:pStyle w:val="Address02"/>
                        <w:rPr>
                          <w:rStyle w:val="Address02Char"/>
                          <w:b/>
                          <w:sz w:val="22"/>
                          <w:szCs w:val="22"/>
                        </w:rPr>
                      </w:pPr>
                      <w:r w:rsidRPr="00463A0E">
                        <w:rPr>
                          <w:rStyle w:val="Address02Char"/>
                          <w:b/>
                          <w:sz w:val="22"/>
                          <w:szCs w:val="22"/>
                        </w:rPr>
                        <w:t>Simcoe, ON</w:t>
                      </w:r>
                    </w:p>
                    <w:p w:rsidR="00787D85" w:rsidRPr="00463A0E" w:rsidRDefault="00463A0E" w:rsidP="00463A0E">
                      <w:pPr>
                        <w:pStyle w:val="Address02"/>
                        <w:rPr>
                          <w:b/>
                        </w:rPr>
                      </w:pPr>
                      <w:r w:rsidRPr="00463A0E">
                        <w:rPr>
                          <w:rStyle w:val="Address02Char"/>
                          <w:b/>
                          <w:sz w:val="22"/>
                          <w:szCs w:val="22"/>
                        </w:rPr>
                        <w:t>N3Y 4K3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5.6pt;margin-top:32.85pt;width:193.4pt;height:14.25pt;z-index:251673600" filled="f" stroked="f">
            <v:textbox style="mso-next-textbox:#_x0000_s1030" inset="0,0,0,0">
              <w:txbxContent>
                <w:sdt>
                  <w:sdtPr>
                    <w:rPr>
                      <w:rStyle w:val="CompanyNameChar"/>
                    </w:rPr>
                    <w:id w:val="4335695"/>
                    <w:placeholder>
                      <w:docPart w:val="50F0C461378144D0A80F7BC8D3B3BF17"/>
                    </w:placeholder>
                  </w:sdtPr>
                  <w:sdtEndPr>
                    <w:rPr>
                      <w:rStyle w:val="DefaultParagraphFont"/>
                    </w:rPr>
                  </w:sdtEndPr>
                  <w:sdtContent>
                    <w:p w:rsidR="00787D85" w:rsidRDefault="00463A0E">
                      <w:pPr>
                        <w:pStyle w:val="CompanyName"/>
                      </w:pPr>
                      <w:r>
                        <w:rPr>
                          <w:rStyle w:val="CompanyNameChar"/>
                        </w:rPr>
                        <w:t>2-85 Griffith Street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5.4pt;margin-top:18.8pt;width:110.6pt;height:14.05pt;z-index:251676672" filled="f" stroked="f">
            <v:textbox style="mso-next-textbox:#_x0000_s1033" inset="0,0,0,0">
              <w:txbxContent>
                <w:sdt>
                  <w:sdtPr>
                    <w:rPr>
                      <w:rStyle w:val="CompanyNameChar"/>
                    </w:rPr>
                    <w:id w:val="-1820720499"/>
                    <w:placeholder>
                      <w:docPart w:val="2EB99786B78D4274A6D7C9C5E7AE4121"/>
                    </w:placeholder>
                  </w:sdtPr>
                  <w:sdtEndPr>
                    <w:rPr>
                      <w:rStyle w:val="DefaultParagraphFont"/>
                    </w:rPr>
                  </w:sdtEndPr>
                  <w:sdtContent>
                    <w:p w:rsidR="00463A0E" w:rsidRDefault="00463A0E" w:rsidP="00463A0E">
                      <w:pPr>
                        <w:pStyle w:val="CompanyName"/>
                      </w:pPr>
                      <w:r>
                        <w:rPr>
                          <w:rStyle w:val="CompanyNameChar"/>
                        </w:rPr>
                        <w:t xml:space="preserve">Bradley </w:t>
                      </w:r>
                      <w:proofErr w:type="spellStart"/>
                      <w:r>
                        <w:rPr>
                          <w:rStyle w:val="CompanyNameChar"/>
                        </w:rPr>
                        <w:t>Fettes</w:t>
                      </w:r>
                      <w:proofErr w:type="spellEnd"/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5.8pt;margin-top:46.3pt;width:75.75pt;height:15.3pt;z-index:251674624" filled="f" stroked="f">
            <v:textbox style="mso-next-textbox:#_x0000_s1031" inset="0,0,0,0">
              <w:txbxContent>
                <w:sdt>
                  <w:sdtPr>
                    <w:rPr>
                      <w:rStyle w:val="CompanyNameChar"/>
                    </w:rPr>
                    <w:id w:val="1899706124"/>
                    <w:placeholder>
                      <w:docPart w:val="CD3ABF2F95284C8883EBE517B959CFFA"/>
                    </w:placeholder>
                  </w:sdtPr>
                  <w:sdtEndPr>
                    <w:rPr>
                      <w:rStyle w:val="DefaultParagraphFont"/>
                    </w:rPr>
                  </w:sdtEndPr>
                  <w:sdtContent>
                    <w:p w:rsidR="00463A0E" w:rsidRDefault="00463A0E" w:rsidP="00463A0E">
                      <w:pPr>
                        <w:pStyle w:val="CompanyName"/>
                      </w:pPr>
                      <w:proofErr w:type="spellStart"/>
                      <w:r>
                        <w:rPr>
                          <w:rStyle w:val="CompanyNameChar"/>
                        </w:rPr>
                        <w:t>Welland</w:t>
                      </w:r>
                      <w:proofErr w:type="spellEnd"/>
                      <w:r>
                        <w:rPr>
                          <w:rStyle w:val="CompanyNameChar"/>
                        </w:rPr>
                        <w:t>, ON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5.6pt;margin-top:62.4pt;width:193.6pt;height:14.25pt;z-index:251675648" filled="f" stroked="f">
            <v:textbox style="mso-next-textbox:#_x0000_s1032" inset="0,0,0,0">
              <w:txbxContent>
                <w:sdt>
                  <w:sdtPr>
                    <w:rPr>
                      <w:rStyle w:val="CompanyNameChar"/>
                    </w:rPr>
                    <w:id w:val="2076394533"/>
                    <w:placeholder>
                      <w:docPart w:val="CCFD9F1238D34399B23979BFE08E0C2F"/>
                    </w:placeholder>
                  </w:sdtPr>
                  <w:sdtEndPr>
                    <w:rPr>
                      <w:rStyle w:val="DefaultParagraphFont"/>
                    </w:rPr>
                  </w:sdtEndPr>
                  <w:sdtContent>
                    <w:p w:rsidR="00463A0E" w:rsidRDefault="00463A0E" w:rsidP="00463A0E">
                      <w:pPr>
                        <w:pStyle w:val="CompanyName"/>
                      </w:pPr>
                      <w:r>
                        <w:rPr>
                          <w:rStyle w:val="CompanyNameChar"/>
                        </w:rPr>
                        <w:t>L3B 4G6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27" style="position:absolute;margin-left:650.5pt;margin-top:-.1pt;width:33.75pt;height:82.65pt;z-index:251668480" coordsize="1376,3365" path="m,l1376,r,3365l1363,3134r-12,-220l1338,2706r-13,-199l1310,2320r-15,-179l1277,1973r-17,-160l1240,1663r-22,-140l1195,1389r-26,-124l1142,1149r-30,-110l1080,937r-34,-95l1008,753,967,671,924,595,877,524,826,458,772,398,714,342,653,291,587,243,517,199,443,159,364,123,280,89,192,57,98,27,,xe" fillcolor="#9cb084 [3205]" stroked="f">
            <v:fill opacity="55706f"/>
            <v:path arrowok="t"/>
          </v:shape>
        </w:pict>
      </w:r>
      <w:r>
        <w:rPr>
          <w:noProof/>
        </w:rPr>
        <w:pict>
          <v:shape id="_x0000_s1028" style="position:absolute;margin-left:66.4pt;margin-top:202.65pt;width:609.05pt;height:68.15pt;z-index:251669504" coordsize="16590,2612" path="m16590,r,174l16346,426r-292,238l15716,889r-380,211l14918,1297r-456,183l13975,1649r-518,155l12912,1945r-569,129l11754,2187r-608,101l10524,2375r-632,73l9249,2508r-647,46l7952,2587r-649,19l6658,2612r-639,-7l5390,2584r-616,-34l4174,2503r-580,-61l3035,2368r-534,-86l1996,2182,1522,2069,1082,1943,680,1804,318,1652,,1487r,-67l328,1576r371,143l1109,1851r448,117l2038,2074r513,93l3090,2246r565,68l4241,2368r603,42l5464,2439r632,16l6738,2458r647,-11l8035,2425r651,-37l9333,2338r641,-62l10606,2201r620,-90l11831,2009r586,-116l12982,1765r539,-142l14034,1467r481,-168l14963,1116r412,-197l15746,710r329,-223l16357,251,16590,xe" fillcolor="#9cb084 [3205]" stroked="f">
            <v:fill opacity="55706f" color2="fill lighten(30)" rotate="t" angle="-90" method="linear sigma" focus="50%" type="gradient"/>
            <v:path arrowok="t"/>
          </v:shape>
        </w:pict>
      </w:r>
      <w:r>
        <w:rPr>
          <w:noProof/>
        </w:rPr>
        <w:pict>
          <v:rect id="_x0000_s1026" style="position:absolute;margin-left:0;margin-top:0;width:684pt;height:297.35pt;z-index:251667456;mso-position-horizontal:center;mso-position-horizontal-relative:margin;mso-position-vertical:center;mso-position-vertical-relative:margin" filled="f" fillcolor="white [3212]" stroked="f">
            <w10:wrap anchorx="margin" anchory="margin"/>
          </v:rect>
        </w:pict>
      </w:r>
    </w:p>
    <w:sectPr w:rsidR="00787D85" w:rsidSect="00B94089">
      <w:pgSz w:w="13680" w:h="5947" w:orient="landscape" w:code="2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FFFFFF7C"/>
    <w:multiLevelType w:val="singleLevel"/>
    <w:tmpl w:val="C2081E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0E7C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98039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678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526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0444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58C5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1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BEE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006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val="fullPage" w:percent="96"/>
  <w:displayBackgroundShap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463A0E"/>
    <w:rsid w:val="00406673"/>
    <w:rsid w:val="00463A0E"/>
    <w:rsid w:val="004D4537"/>
    <w:rsid w:val="00556A31"/>
    <w:rsid w:val="00787D85"/>
    <w:rsid w:val="00B94089"/>
    <w:rsid w:val="00C701DC"/>
    <w:rsid w:val="00D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D47F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8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D85"/>
    <w:rPr>
      <w:color w:val="808080"/>
    </w:rPr>
  </w:style>
  <w:style w:type="paragraph" w:customStyle="1" w:styleId="CompanyName">
    <w:name w:val="Company Name"/>
    <w:basedOn w:val="Normal"/>
    <w:link w:val="CompanyNameChar"/>
    <w:qFormat/>
    <w:rsid w:val="00787D85"/>
    <w:pPr>
      <w:spacing w:after="0" w:line="240" w:lineRule="auto"/>
    </w:pPr>
    <w:rPr>
      <w:rFonts w:asciiTheme="majorHAnsi" w:hAnsiTheme="majorHAnsi"/>
      <w:color w:val="0D0D0D" w:themeColor="text1" w:themeTint="F2"/>
      <w:sz w:val="24"/>
    </w:rPr>
  </w:style>
  <w:style w:type="paragraph" w:customStyle="1" w:styleId="Email">
    <w:name w:val="Email"/>
    <w:basedOn w:val="Normal"/>
    <w:link w:val="EmailChar"/>
    <w:qFormat/>
    <w:rsid w:val="00787D85"/>
    <w:pPr>
      <w:spacing w:after="0" w:line="240" w:lineRule="auto"/>
    </w:pPr>
    <w:rPr>
      <w:color w:val="0D0D0D" w:themeColor="text1" w:themeTint="F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5"/>
    <w:rPr>
      <w:rFonts w:ascii="Tahoma" w:hAnsi="Tahoma" w:cs="Tahoma"/>
      <w:sz w:val="16"/>
      <w:szCs w:val="16"/>
    </w:rPr>
  </w:style>
  <w:style w:type="character" w:customStyle="1" w:styleId="CompanyNameChar">
    <w:name w:val="Company Name Char"/>
    <w:basedOn w:val="DefaultParagraphFont"/>
    <w:link w:val="CompanyName"/>
    <w:rsid w:val="00787D85"/>
    <w:rPr>
      <w:rFonts w:asciiTheme="majorHAnsi" w:hAnsiTheme="majorHAnsi"/>
      <w:color w:val="0D0D0D" w:themeColor="text1" w:themeTint="F2"/>
      <w:sz w:val="24"/>
    </w:rPr>
  </w:style>
  <w:style w:type="paragraph" w:customStyle="1" w:styleId="Address02">
    <w:name w:val="Address02"/>
    <w:basedOn w:val="BalloonText"/>
    <w:link w:val="Address02Char"/>
    <w:qFormat/>
    <w:rsid w:val="00B94089"/>
    <w:pPr>
      <w:spacing w:before="80" w:after="80"/>
    </w:pPr>
    <w:rPr>
      <w:rFonts w:asciiTheme="minorHAnsi" w:hAnsiTheme="minorHAnsi"/>
      <w:sz w:val="18"/>
    </w:rPr>
  </w:style>
  <w:style w:type="paragraph" w:customStyle="1" w:styleId="Address">
    <w:name w:val="Address"/>
    <w:link w:val="AddressChar"/>
    <w:autoRedefine/>
    <w:qFormat/>
    <w:rsid w:val="00787D85"/>
    <w:rPr>
      <w:sz w:val="16"/>
    </w:rPr>
  </w:style>
  <w:style w:type="character" w:customStyle="1" w:styleId="Address02Char">
    <w:name w:val="Address02 Char"/>
    <w:basedOn w:val="DefaultParagraphFont"/>
    <w:link w:val="Address02"/>
    <w:rsid w:val="00B94089"/>
    <w:rPr>
      <w:rFonts w:cs="Tahoma"/>
      <w:sz w:val="18"/>
      <w:szCs w:val="16"/>
    </w:rPr>
  </w:style>
  <w:style w:type="character" w:customStyle="1" w:styleId="EmailChar">
    <w:name w:val="Email Char"/>
    <w:basedOn w:val="DefaultParagraphFont"/>
    <w:link w:val="Email"/>
    <w:rsid w:val="00787D85"/>
    <w:rPr>
      <w:color w:val="0D0D0D" w:themeColor="text1" w:themeTint="F2"/>
      <w:sz w:val="18"/>
    </w:rPr>
  </w:style>
  <w:style w:type="character" w:customStyle="1" w:styleId="AddressChar">
    <w:name w:val="Address Char"/>
    <w:basedOn w:val="DefaultParagraphFont"/>
    <w:link w:val="Address"/>
    <w:rsid w:val="00787D8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fettes\AppData\Roaming\Microsoft\Templates\GreenWave_Envelo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Parts>
    <w:docPart>
      <w:docPartPr>
        <w:name w:val="2904602C0B23496CA22484D704B05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4FED4-B52D-4D43-A1B1-C335B9B74D06}"/>
      </w:docPartPr>
      <w:docPartBody>
        <w:p w:rsidR="00763260" w:rsidRDefault="00456CA6">
          <w:pPr>
            <w:pStyle w:val="Address02"/>
            <w:rPr>
              <w:rStyle w:val="PlaceholderText"/>
            </w:rPr>
          </w:pPr>
          <w:r>
            <w:rPr>
              <w:rStyle w:val="PlaceholderText"/>
            </w:rPr>
            <w:t>Address line 01</w:t>
          </w:r>
        </w:p>
        <w:p w:rsidR="00763260" w:rsidRDefault="00456CA6">
          <w:pPr>
            <w:pStyle w:val="Address02"/>
            <w:rPr>
              <w:rStyle w:val="PlaceholderText"/>
            </w:rPr>
          </w:pPr>
          <w:r>
            <w:rPr>
              <w:rStyle w:val="PlaceholderText"/>
            </w:rPr>
            <w:t>Address line 02</w:t>
          </w:r>
        </w:p>
        <w:p w:rsidR="00763260" w:rsidRDefault="00456CA6">
          <w:pPr>
            <w:pStyle w:val="Address02"/>
            <w:rPr>
              <w:rStyle w:val="PlaceholderText"/>
            </w:rPr>
          </w:pPr>
          <w:r>
            <w:rPr>
              <w:rStyle w:val="PlaceholderText"/>
            </w:rPr>
            <w:t>Address line 03</w:t>
          </w:r>
        </w:p>
        <w:p w:rsidR="00000000" w:rsidRDefault="00456CA6">
          <w:pPr>
            <w:pStyle w:val="2904602C0B23496CA22484D704B05738"/>
          </w:pPr>
          <w:r>
            <w:rPr>
              <w:rStyle w:val="PlaceholderText"/>
            </w:rPr>
            <w:t>Address line 04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1E"/>
    <w:rsid w:val="00456CA6"/>
    <w:rsid w:val="0061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1A92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A3FE17C474BD09D3ADB3FAEB88851">
    <w:name w:val="1A7A3FE17C474BD09D3ADB3FAEB88851"/>
  </w:style>
  <w:style w:type="character" w:styleId="PlaceholderText">
    <w:name w:val="Placeholder Text"/>
    <w:basedOn w:val="DefaultParagraphFont"/>
    <w:uiPriority w:val="99"/>
    <w:semiHidden/>
    <w:rsid w:val="0061731E"/>
    <w:rPr>
      <w:color w:val="808080"/>
    </w:rPr>
  </w:style>
  <w:style w:type="paragraph" w:customStyle="1" w:styleId="Address02">
    <w:name w:val="Address02"/>
    <w:basedOn w:val="BalloonText"/>
    <w:link w:val="Address02Char"/>
    <w:qFormat/>
    <w:pPr>
      <w:spacing w:before="80" w:after="80"/>
    </w:pPr>
    <w:rPr>
      <w:rFonts w:asciiTheme="minorHAnsi" w:eastAsiaTheme="minorHAnsi" w:hAnsiTheme="minorHAnsi"/>
      <w:sz w:val="18"/>
    </w:rPr>
  </w:style>
  <w:style w:type="character" w:customStyle="1" w:styleId="Address02Char">
    <w:name w:val="Address02 Char"/>
    <w:basedOn w:val="DefaultParagraphFont"/>
    <w:link w:val="Address02"/>
    <w:rPr>
      <w:rFonts w:eastAsiaTheme="minorHAnsi" w:cs="Tahoma"/>
      <w:sz w:val="18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2904602C0B23496CA22484D704B05738">
    <w:name w:val="2904602C0B23496CA22484D704B05738"/>
  </w:style>
  <w:style w:type="paragraph" w:customStyle="1" w:styleId="327786DB440D4D68922A8A596898FA54">
    <w:name w:val="327786DB440D4D68922A8A596898FA54"/>
  </w:style>
  <w:style w:type="paragraph" w:customStyle="1" w:styleId="50F0C461378144D0A80F7BC8D3B3BF17">
    <w:name w:val="50F0C461378144D0A80F7BC8D3B3BF17"/>
  </w:style>
  <w:style w:type="paragraph" w:customStyle="1" w:styleId="CD3ABF2F95284C8883EBE517B959CFFA">
    <w:name w:val="CD3ABF2F95284C8883EBE517B959CFFA"/>
    <w:rsid w:val="0061731E"/>
  </w:style>
  <w:style w:type="paragraph" w:customStyle="1" w:styleId="CCFD9F1238D34399B23979BFE08E0C2F">
    <w:name w:val="CCFD9F1238D34399B23979BFE08E0C2F"/>
    <w:rsid w:val="0061731E"/>
  </w:style>
  <w:style w:type="paragraph" w:customStyle="1" w:styleId="2EB99786B78D4274A6D7C9C5E7AE4121">
    <w:name w:val="2EB99786B78D4274A6D7C9C5E7AE4121"/>
    <w:rsid w:val="0061731E"/>
  </w:style>
</w:styles>
</file>

<file path=word/glossary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A3FE17C474BD09D3ADB3FAEB88851">
    <w:name w:val="1A7A3FE17C474BD09D3ADB3FAEB88851"/>
  </w:style>
  <w:style w:type="character" w:styleId="PlaceholderText">
    <w:name w:val="Placeholder Text"/>
    <w:basedOn w:val="DefaultParagraphFont"/>
    <w:uiPriority w:val="99"/>
    <w:semiHidden/>
    <w:rsid w:val="0061731E"/>
    <w:rPr>
      <w:color w:val="808080"/>
    </w:rPr>
  </w:style>
  <w:style w:type="paragraph" w:customStyle="1" w:styleId="Address02">
    <w:name w:val="Address02"/>
    <w:basedOn w:val="BalloonText"/>
    <w:link w:val="Address02Char"/>
    <w:qFormat/>
    <w:pPr>
      <w:spacing w:before="80" w:after="80"/>
    </w:pPr>
    <w:rPr>
      <w:rFonts w:asciiTheme="minorHAnsi" w:eastAsiaTheme="minorHAnsi" w:hAnsiTheme="minorHAnsi"/>
      <w:sz w:val="18"/>
    </w:rPr>
  </w:style>
  <w:style w:type="character" w:customStyle="1" w:styleId="Address02Char">
    <w:name w:val="Address02 Char"/>
    <w:basedOn w:val="DefaultParagraphFont"/>
    <w:link w:val="Address02"/>
    <w:rPr>
      <w:rFonts w:eastAsiaTheme="minorHAnsi" w:cs="Tahoma"/>
      <w:sz w:val="18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2904602C0B23496CA22484D704B05738">
    <w:name w:val="2904602C0B23496CA22484D704B05738"/>
  </w:style>
  <w:style w:type="paragraph" w:customStyle="1" w:styleId="327786DB440D4D68922A8A596898FA54">
    <w:name w:val="327786DB440D4D68922A8A596898FA54"/>
  </w:style>
  <w:style w:type="paragraph" w:customStyle="1" w:styleId="50F0C461378144D0A80F7BC8D3B3BF17">
    <w:name w:val="50F0C461378144D0A80F7BC8D3B3BF17"/>
  </w:style>
  <w:style w:type="paragraph" w:customStyle="1" w:styleId="CD3ABF2F95284C8883EBE517B959CFFA">
    <w:name w:val="CD3ABF2F95284C8883EBE517B959CFFA"/>
    <w:rsid w:val="0061731E"/>
  </w:style>
  <w:style w:type="paragraph" w:customStyle="1" w:styleId="CCFD9F1238D34399B23979BFE08E0C2F">
    <w:name w:val="CCFD9F1238D34399B23979BFE08E0C2F"/>
    <w:rsid w:val="0061731E"/>
  </w:style>
  <w:style w:type="paragraph" w:customStyle="1" w:styleId="2EB99786B78D4274A6D7C9C5E7AE4121">
    <w:name w:val="2EB99786B78D4274A6D7C9C5E7AE4121"/>
    <w:rsid w:val="00617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69676D" mc:Ignorable=""/>
      </a:dk2>
      <a:lt2>
        <a:srgbClr xmlns:mc="http://schemas.openxmlformats.org/markup-compatibility/2006" xmlns:a14="http://schemas.microsoft.com/office/drawing/2007/7/7/main" val="C9C2D1" mc:Ignorable=""/>
      </a:lt2>
      <a:accent1>
        <a:srgbClr xmlns:mc="http://schemas.openxmlformats.org/markup-compatibility/2006" xmlns:a14="http://schemas.microsoft.com/office/drawing/2007/7/7/main" val="CEB966" mc:Ignorable=""/>
      </a:accent1>
      <a:accent2>
        <a:srgbClr xmlns:mc="http://schemas.openxmlformats.org/markup-compatibility/2006" xmlns:a14="http://schemas.microsoft.com/office/drawing/2007/7/7/main" val="9CB084" mc:Ignorable=""/>
      </a:accent2>
      <a:accent3>
        <a:srgbClr xmlns:mc="http://schemas.openxmlformats.org/markup-compatibility/2006" xmlns:a14="http://schemas.microsoft.com/office/drawing/2007/7/7/main" val="6BB1C9" mc:Ignorable=""/>
      </a:accent3>
      <a:accent4>
        <a:srgbClr xmlns:mc="http://schemas.openxmlformats.org/markup-compatibility/2006" xmlns:a14="http://schemas.microsoft.com/office/drawing/2007/7/7/main" val="6585CF" mc:Ignorable=""/>
      </a:accent4>
      <a:accent5>
        <a:srgbClr xmlns:mc="http://schemas.openxmlformats.org/markup-compatibility/2006" xmlns:a14="http://schemas.microsoft.com/office/drawing/2007/7/7/main" val="7E6BC9" mc:Ignorable=""/>
      </a:accent5>
      <a:accent6>
        <a:srgbClr xmlns:mc="http://schemas.openxmlformats.org/markup-compatibility/2006" xmlns:a14="http://schemas.microsoft.com/office/drawing/2007/7/7/main" val="A379BB" mc:Ignorable=""/>
      </a:accent6>
      <a:hlink>
        <a:srgbClr xmlns:mc="http://schemas.openxmlformats.org/markup-compatibility/2006" xmlns:a14="http://schemas.microsoft.com/office/drawing/2007/7/7/main" val="410082" mc:Ignorable=""/>
      </a:hlink>
      <a:folHlink>
        <a:srgbClr xmlns:mc="http://schemas.openxmlformats.org/markup-compatibility/2006" xmlns:a14="http://schemas.microsoft.com/office/drawing/2007/7/7/main" val="932968" mc:Ignorable=""/>
      </a:folHlink>
    </a:clrScheme>
    <a:fontScheme name="Business_stat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41087838991512f75e9e501a456dec9e"/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2010-03-08T05:11:00Z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bfettes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66EC1727-04A0-42BA-BAC8-5B6876AB96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7DED2F-699C-4804-8249-E90E9CF5B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0B67A-D54A-4E88-A899-9624B83D942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CFAF2A92-51DE-46DD-BB0C-6B378C7B5F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GreenWave_Envelope.dotx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webdunia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bfettes</dc:creator>
  <cp:lastModifiedBy>bfettes</cp:lastModifiedBy>
  <cp:revision>1</cp:revision>
  <cp:lastPrinted>2010-03-08T05:20:00Z</cp:lastPrinted>
  <dcterms:created xsi:type="dcterms:W3CDTF">2010-03-08T05:11:00Z</dcterms:created>
  <dcterms:modified xsi:type="dcterms:W3CDTF">2010-03-08T05:33:00Z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TC103853739990</vt:lpwstr>
  </property>
</Properties>
</file>